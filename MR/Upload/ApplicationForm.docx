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3A" w:rsidRDefault="00FE473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附录一：</w:t>
      </w:r>
    </w:p>
    <w:p w:rsidR="00FE473A" w:rsidRDefault="00FE473A">
      <w:pPr>
        <w:spacing w:line="360" w:lineRule="auto"/>
        <w:jc w:val="center"/>
        <w:rPr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南京微软云暨移动应用孵化平台</w:t>
      </w:r>
    </w:p>
    <w:p w:rsidR="00FE473A" w:rsidRDefault="00FE473A">
      <w:pPr>
        <w:spacing w:line="360" w:lineRule="auto"/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项目申请表</w:t>
      </w:r>
    </w:p>
    <w:p w:rsidR="00FE473A" w:rsidRDefault="00FE473A"/>
    <w:p w:rsidR="00FE473A" w:rsidRDefault="00FE473A"/>
    <w:p w:rsidR="00FE473A" w:rsidRDefault="00FE473A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南京微软云暨移动应用孵化平台欢迎您的加入！请填写以下表格申请加入我们的项目孵化计划。</w:t>
      </w:r>
    </w:p>
    <w:p w:rsidR="00FE473A" w:rsidRDefault="00FE473A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请将文档发送至：</w:t>
      </w:r>
      <w:hyperlink r:id="rId5" w:history="1">
        <w:r w:rsidRPr="008A3F69">
          <w:rPr>
            <w:rStyle w:val="Hyperlink"/>
            <w:rFonts w:ascii="宋体" w:hAnsi="宋体" w:cs="宋体"/>
            <w:sz w:val="24"/>
            <w:szCs w:val="24"/>
          </w:rPr>
          <w:t>T.dreams@njmsincubator.com</w:t>
        </w:r>
      </w:hyperlink>
    </w:p>
    <w:p w:rsidR="00FE473A" w:rsidRDefault="00FE473A">
      <w:p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除此申请表，如果您还有更进一步的商业计划书或产品服务介绍材料提供，请与本申请表一起发送。</w:t>
      </w:r>
    </w:p>
    <w:p w:rsidR="00FE473A" w:rsidRDefault="00FE473A">
      <w:pPr>
        <w:spacing w:line="360" w:lineRule="auto"/>
        <w:rPr>
          <w:rFonts w:ascii="宋体" w:cs="宋体"/>
          <w:sz w:val="24"/>
        </w:rPr>
      </w:pPr>
    </w:p>
    <w:tbl>
      <w:tblPr>
        <w:tblW w:w="8853" w:type="dxa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38"/>
        <w:gridCol w:w="117"/>
        <w:gridCol w:w="2100"/>
        <w:gridCol w:w="483"/>
        <w:gridCol w:w="1467"/>
        <w:gridCol w:w="168"/>
        <w:gridCol w:w="2580"/>
      </w:tblGrid>
      <w:tr w:rsidR="00FE473A" w:rsidRPr="00821643" w:rsidTr="00821643">
        <w:tc>
          <w:tcPr>
            <w:tcW w:w="4638" w:type="dxa"/>
            <w:gridSpan w:val="4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b/>
                <w:bCs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项目或公司信息</w:t>
            </w:r>
          </w:p>
        </w:tc>
        <w:tc>
          <w:tcPr>
            <w:tcW w:w="4215" w:type="dxa"/>
            <w:gridSpan w:val="3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b/>
                <w:bCs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创始人信息</w:t>
            </w:r>
          </w:p>
        </w:tc>
      </w:tr>
      <w:tr w:rsidR="00FE473A" w:rsidRPr="00821643" w:rsidTr="00821643">
        <w:tc>
          <w:tcPr>
            <w:tcW w:w="1938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2700" w:type="dxa"/>
            <w:gridSpan w:val="3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63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258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1938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成立时间</w:t>
            </w:r>
          </w:p>
        </w:tc>
        <w:tc>
          <w:tcPr>
            <w:tcW w:w="2700" w:type="dxa"/>
            <w:gridSpan w:val="3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63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手机</w:t>
            </w:r>
          </w:p>
        </w:tc>
        <w:tc>
          <w:tcPr>
            <w:tcW w:w="258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1938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办公地址</w:t>
            </w:r>
          </w:p>
        </w:tc>
        <w:tc>
          <w:tcPr>
            <w:tcW w:w="2700" w:type="dxa"/>
            <w:gridSpan w:val="3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63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邮箱</w:t>
            </w:r>
          </w:p>
        </w:tc>
        <w:tc>
          <w:tcPr>
            <w:tcW w:w="258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1938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全职团队人数</w:t>
            </w:r>
          </w:p>
        </w:tc>
        <w:tc>
          <w:tcPr>
            <w:tcW w:w="2700" w:type="dxa"/>
            <w:gridSpan w:val="3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63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专业</w:t>
            </w:r>
          </w:p>
        </w:tc>
        <w:tc>
          <w:tcPr>
            <w:tcW w:w="258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rPr>
          <w:trHeight w:val="287"/>
        </w:trPr>
        <w:tc>
          <w:tcPr>
            <w:tcW w:w="1938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所属行业</w:t>
            </w:r>
          </w:p>
        </w:tc>
        <w:tc>
          <w:tcPr>
            <w:tcW w:w="2700" w:type="dxa"/>
            <w:gridSpan w:val="3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63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毕业院校</w:t>
            </w:r>
          </w:p>
        </w:tc>
        <w:tc>
          <w:tcPr>
            <w:tcW w:w="258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b/>
                <w:bCs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产品或服务信息</w:t>
            </w:r>
          </w:p>
        </w:tc>
      </w:tr>
      <w:tr w:rsidR="00FE473A" w:rsidRPr="00821643" w:rsidTr="00821643">
        <w:tc>
          <w:tcPr>
            <w:tcW w:w="1938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产品或服务名称</w:t>
            </w:r>
          </w:p>
        </w:tc>
        <w:tc>
          <w:tcPr>
            <w:tcW w:w="6915" w:type="dxa"/>
            <w:gridSpan w:val="6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产品或服务介绍：（请具体描述贵公司的产品或服务所针对的客户群体、解决方案及创新点。）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产品或服务的目标市场分析与竞争对手分析：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产品或服务的现阶段发展程度：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产品或服务拥有的领先的关键技术：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b/>
                <w:bCs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团队介绍（团队成员介绍表可自行增加）</w:t>
            </w: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团队成员</w:t>
            </w: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LinkedIn</w:t>
            </w: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工作经历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团队成员</w:t>
            </w: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LinkedIn</w:t>
            </w: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工作经历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团队成员</w:t>
            </w: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LinkedIn</w:t>
            </w: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rPr>
          <w:trHeight w:val="90"/>
        </w:trPr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工作经历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团队成员</w:t>
            </w: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LinkedIn</w:t>
            </w: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工作经历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团队成员</w:t>
            </w: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职位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手机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邮箱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2055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2100" w:type="dxa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  <w:tc>
          <w:tcPr>
            <w:tcW w:w="1950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LinkedIn</w:t>
            </w: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2748" w:type="dxa"/>
            <w:gridSpan w:val="2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工作经历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项目或公司是否已经拥有投资者？如有，请详细描述投资者、投资净额、所占股份比例等信息。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项目或公司是否已经拥有自己的网站、</w:t>
            </w:r>
            <w:r w:rsidRPr="00821643">
              <w:rPr>
                <w:rFonts w:ascii="宋体" w:hAnsi="宋体" w:cs="宋体"/>
                <w:kern w:val="0"/>
                <w:sz w:val="24"/>
                <w:szCs w:val="24"/>
              </w:rPr>
              <w:t>APP</w:t>
            </w: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、线上展示平台、产品视频？如有，请提供访问地址。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  <w:r w:rsidRPr="00821643">
              <w:rPr>
                <w:rFonts w:ascii="宋体" w:hAnsi="宋体" w:cs="宋体" w:hint="eastAsia"/>
                <w:kern w:val="0"/>
                <w:sz w:val="24"/>
                <w:szCs w:val="24"/>
              </w:rPr>
              <w:t>您是通过什么渠道了解到我们的？</w:t>
            </w:r>
          </w:p>
        </w:tc>
      </w:tr>
      <w:tr w:rsidR="00FE473A" w:rsidRPr="00821643" w:rsidTr="00821643">
        <w:tc>
          <w:tcPr>
            <w:tcW w:w="8853" w:type="dxa"/>
            <w:gridSpan w:val="7"/>
          </w:tcPr>
          <w:p w:rsidR="00FE473A" w:rsidRPr="00821643" w:rsidRDefault="00FE473A" w:rsidP="00821643">
            <w:pPr>
              <w:spacing w:line="360" w:lineRule="auto"/>
              <w:rPr>
                <w:rFonts w:ascii="宋体" w:cs="宋体"/>
                <w:kern w:val="0"/>
                <w:sz w:val="24"/>
                <w:szCs w:val="20"/>
              </w:rPr>
            </w:pPr>
          </w:p>
        </w:tc>
      </w:tr>
    </w:tbl>
    <w:p w:rsidR="00FE473A" w:rsidRDefault="00FE473A">
      <w:pPr>
        <w:spacing w:line="360" w:lineRule="auto"/>
        <w:rPr>
          <w:rFonts w:ascii="宋体" w:cs="宋体"/>
          <w:sz w:val="24"/>
        </w:rPr>
      </w:pPr>
    </w:p>
    <w:p w:rsidR="00FE473A" w:rsidRDefault="00FE473A">
      <w:pPr>
        <w:spacing w:line="360" w:lineRule="auto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进一步了解有关南京微软云暨移动应用孵化平台，请登录官方网站：</w:t>
      </w:r>
      <w:hyperlink r:id="rId6" w:history="1">
        <w:r>
          <w:rPr>
            <w:rStyle w:val="Hyperlink"/>
            <w:rFonts w:ascii="宋体" w:hAnsi="宋体" w:cs="宋体"/>
            <w:sz w:val="24"/>
            <w:szCs w:val="24"/>
          </w:rPr>
          <w:t>www.njmsincubator.com</w:t>
        </w:r>
      </w:hyperlink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或关注</w:t>
      </w:r>
      <w:r w:rsidRPr="007E0286">
        <w:rPr>
          <w:rFonts w:ascii="宋体" w:hAnsi="宋体" w:cs="宋体" w:hint="eastAsia"/>
          <w:sz w:val="24"/>
          <w:szCs w:val="24"/>
        </w:rPr>
        <w:t>微信公众号：</w:t>
      </w:r>
      <w:r>
        <w:rPr>
          <w:rFonts w:ascii="宋体" w:hAnsi="宋体" w:cs="宋体" w:hint="eastAsia"/>
          <w:sz w:val="24"/>
          <w:szCs w:val="24"/>
        </w:rPr>
        <w:t>南京微软云暨移动应用孵化平台。</w:t>
      </w:r>
    </w:p>
    <w:p w:rsidR="00FE473A" w:rsidRDefault="00FE473A">
      <w:pPr>
        <w:spacing w:line="360" w:lineRule="auto"/>
        <w:rPr>
          <w:rFonts w:ascii="宋体" w:cs="宋体"/>
          <w:sz w:val="24"/>
          <w:szCs w:val="24"/>
        </w:rPr>
      </w:pPr>
    </w:p>
    <w:p w:rsidR="00FE473A" w:rsidRDefault="00FE473A">
      <w:pPr>
        <w:spacing w:line="360" w:lineRule="auto"/>
        <w:rPr>
          <w:rFonts w:ascii="宋体" w:cs="宋体"/>
          <w:sz w:val="24"/>
          <w:szCs w:val="24"/>
        </w:rPr>
      </w:pPr>
    </w:p>
    <w:p w:rsidR="00FE473A" w:rsidRDefault="00FE473A">
      <w:pPr>
        <w:spacing w:line="720" w:lineRule="auto"/>
        <w:jc w:val="center"/>
        <w:rPr>
          <w:rFonts w:ascii="微软雅黑" w:eastAsia="微软雅黑" w:hAnsi="微软雅黑" w:cs="微软雅黑"/>
          <w:b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sz w:val="32"/>
          <w:szCs w:val="32"/>
        </w:rPr>
        <w:t>快乐创业</w:t>
      </w:r>
      <w:r>
        <w:rPr>
          <w:rFonts w:ascii="微软雅黑" w:eastAsia="微软雅黑" w:hAnsi="微软雅黑" w:cs="微软雅黑"/>
          <w:b/>
          <w:sz w:val="32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b/>
          <w:sz w:val="32"/>
          <w:szCs w:val="32"/>
        </w:rPr>
        <w:t>助力梦想起航！</w:t>
      </w:r>
    </w:p>
    <w:p w:rsidR="00FE473A" w:rsidRDefault="00FE473A">
      <w:pPr>
        <w:spacing w:line="720" w:lineRule="auto"/>
        <w:jc w:val="center"/>
        <w:rPr>
          <w:rFonts w:ascii="微软雅黑" w:eastAsia="微软雅黑" w:hAnsi="微软雅黑" w:cs="微软雅黑"/>
          <w:b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sz w:val="32"/>
          <w:szCs w:val="32"/>
        </w:rPr>
        <w:t>南京微软云暨移动应用孵化平台</w:t>
      </w:r>
    </w:p>
    <w:p w:rsidR="00FE473A" w:rsidRDefault="00FE473A">
      <w:pPr>
        <w:spacing w:line="720" w:lineRule="auto"/>
        <w:jc w:val="center"/>
        <w:rPr>
          <w:rFonts w:ascii="微软雅黑" w:eastAsia="微软雅黑" w:hAnsi="微软雅黑" w:cs="微软雅黑"/>
          <w:b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sz w:val="32"/>
          <w:szCs w:val="32"/>
        </w:rPr>
        <w:t>诚邀您加入！</w:t>
      </w:r>
    </w:p>
    <w:p w:rsidR="00FE473A" w:rsidRDefault="00FE473A">
      <w:pPr>
        <w:spacing w:line="360" w:lineRule="auto"/>
        <w:rPr>
          <w:rFonts w:ascii="宋体" w:cs="宋体"/>
          <w:sz w:val="24"/>
          <w:szCs w:val="24"/>
        </w:rPr>
      </w:pPr>
    </w:p>
    <w:p w:rsidR="00FE473A" w:rsidRDefault="00FE473A">
      <w:pPr>
        <w:rPr>
          <w:sz w:val="36"/>
          <w:szCs w:val="36"/>
        </w:rPr>
      </w:pPr>
    </w:p>
    <w:sectPr w:rsidR="00FE473A" w:rsidSect="009B1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altName w:val="Arial"/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0AE0"/>
    <w:multiLevelType w:val="multilevel"/>
    <w:tmpl w:val="15E80A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3EC0"/>
    <w:rsid w:val="00090748"/>
    <w:rsid w:val="00176FEC"/>
    <w:rsid w:val="0017753C"/>
    <w:rsid w:val="001A1828"/>
    <w:rsid w:val="001B2F19"/>
    <w:rsid w:val="0026317C"/>
    <w:rsid w:val="002E6F99"/>
    <w:rsid w:val="003A3015"/>
    <w:rsid w:val="003C3E79"/>
    <w:rsid w:val="003E105B"/>
    <w:rsid w:val="003E1D2E"/>
    <w:rsid w:val="0059385C"/>
    <w:rsid w:val="005F564A"/>
    <w:rsid w:val="006355A9"/>
    <w:rsid w:val="007727E1"/>
    <w:rsid w:val="007A36D2"/>
    <w:rsid w:val="007E0286"/>
    <w:rsid w:val="00821643"/>
    <w:rsid w:val="00834FCE"/>
    <w:rsid w:val="008A2E09"/>
    <w:rsid w:val="008A3F69"/>
    <w:rsid w:val="009B1A45"/>
    <w:rsid w:val="00A4705B"/>
    <w:rsid w:val="00A77136"/>
    <w:rsid w:val="00C02903"/>
    <w:rsid w:val="00C33EC0"/>
    <w:rsid w:val="00D1765A"/>
    <w:rsid w:val="00DD34F1"/>
    <w:rsid w:val="00EA4529"/>
    <w:rsid w:val="00FE473A"/>
    <w:rsid w:val="00FF612E"/>
    <w:rsid w:val="2ACA2595"/>
    <w:rsid w:val="454C6396"/>
    <w:rsid w:val="496B41B1"/>
    <w:rsid w:val="5D381659"/>
    <w:rsid w:val="7356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A4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B1A4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1A4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A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B1A45"/>
    <w:rPr>
      <w:rFonts w:ascii="Cambria" w:eastAsia="宋体" w:hAnsi="Cambria" w:cs="Times New Roman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rsid w:val="009B1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1A4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9B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1A45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9B1A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9B1A45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sid w:val="009B1A45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B1A4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9B1A45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7E028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jmsincubator.com" TargetMode="External"/><Relationship Id="rId5" Type="http://schemas.openxmlformats.org/officeDocument/2006/relationships/hyperlink" Target="mailto:T.dreams@njmsincubat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4</Pages>
  <Words>148</Words>
  <Characters>848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58899</dc:creator>
  <cp:keywords/>
  <dc:description/>
  <cp:lastModifiedBy>china</cp:lastModifiedBy>
  <cp:revision>13</cp:revision>
  <dcterms:created xsi:type="dcterms:W3CDTF">2016-08-22T01:28:00Z</dcterms:created>
  <dcterms:modified xsi:type="dcterms:W3CDTF">2016-08-26T01:23:00Z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